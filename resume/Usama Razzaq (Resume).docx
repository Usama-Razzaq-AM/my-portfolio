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3B" w:rsidRPr="00605EB2" w:rsidRDefault="00006B3B">
      <w:pPr>
        <w:pStyle w:val="Title"/>
        <w:rPr>
          <w:rFonts w:ascii="Times New Roman" w:hAnsi="Times New Roman" w:cs="Times New Roman"/>
          <w:sz w:val="20"/>
        </w:rPr>
      </w:pPr>
    </w:p>
    <w:p w:rsidR="00394A6D" w:rsidRPr="00605EB2" w:rsidRDefault="0072613C">
      <w:pPr>
        <w:pStyle w:val="Title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 xml:space="preserve">Usama </w:t>
      </w:r>
      <w:proofErr w:type="spellStart"/>
      <w:r w:rsidRPr="00605EB2">
        <w:rPr>
          <w:rFonts w:ascii="Times New Roman" w:hAnsi="Times New Roman" w:cs="Times New Roman"/>
        </w:rPr>
        <w:t>Razzaq</w:t>
      </w:r>
      <w:proofErr w:type="spellEnd"/>
    </w:p>
    <w:p w:rsidR="00394A6D" w:rsidRPr="00605EB2" w:rsidRDefault="0072613C">
      <w:pPr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1238981</wp:posOffset>
                </wp:positionH>
                <wp:positionV relativeFrom="paragraph">
                  <wp:posOffset>515512</wp:posOffset>
                </wp:positionV>
                <wp:extent cx="5313872" cy="16774"/>
                <wp:effectExtent l="0" t="0" r="2032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872" cy="167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508F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55pt,40.6pt" to="515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05EB2">
        <w:rPr>
          <w:rFonts w:ascii="Times New Roman" w:hAnsi="Times New Roman" w:cs="Times New Roman"/>
        </w:rPr>
        <w:t xml:space="preserve">H#1 St#4 </w:t>
      </w:r>
      <w:proofErr w:type="spellStart"/>
      <w:r w:rsidRPr="00605EB2">
        <w:rPr>
          <w:rFonts w:ascii="Times New Roman" w:hAnsi="Times New Roman" w:cs="Times New Roman"/>
        </w:rPr>
        <w:t>Harbanspura</w:t>
      </w:r>
      <w:proofErr w:type="spellEnd"/>
      <w:r w:rsidR="00CC75DB" w:rsidRPr="00605EB2">
        <w:rPr>
          <w:rFonts w:ascii="Times New Roman" w:hAnsi="Times New Roman" w:cs="Times New Roman"/>
        </w:rPr>
        <w:t xml:space="preserve">, </w:t>
      </w:r>
      <w:r w:rsidRPr="00605EB2">
        <w:rPr>
          <w:rFonts w:ascii="Times New Roman" w:hAnsi="Times New Roman" w:cs="Times New Roman"/>
        </w:rPr>
        <w:t xml:space="preserve">Lahore, </w:t>
      </w:r>
      <w:proofErr w:type="spellStart"/>
      <w:r w:rsidRPr="00605EB2">
        <w:rPr>
          <w:rFonts w:ascii="Times New Roman" w:hAnsi="Times New Roman" w:cs="Times New Roman"/>
        </w:rPr>
        <w:t>Cantt</w:t>
      </w:r>
      <w:proofErr w:type="spellEnd"/>
      <w:r w:rsidR="007D00B3" w:rsidRPr="00605EB2">
        <w:rPr>
          <w:rFonts w:ascii="Times New Roman" w:hAnsi="Times New Roman" w:cs="Times New Roman"/>
        </w:rPr>
        <w:t> | </w:t>
      </w:r>
      <w:r w:rsidRPr="00605EB2">
        <w:rPr>
          <w:rFonts w:ascii="Times New Roman" w:hAnsi="Times New Roman" w:cs="Times New Roman"/>
        </w:rPr>
        <w:t>+92 307</w:t>
      </w:r>
      <w:r w:rsidR="00B720E8" w:rsidRPr="00605EB2">
        <w:rPr>
          <w:rFonts w:ascii="Times New Roman" w:hAnsi="Times New Roman" w:cs="Times New Roman"/>
        </w:rPr>
        <w:t xml:space="preserve"> </w:t>
      </w:r>
      <w:r w:rsidRPr="00605EB2">
        <w:rPr>
          <w:rFonts w:ascii="Times New Roman" w:hAnsi="Times New Roman" w:cs="Times New Roman"/>
        </w:rPr>
        <w:t>4577888</w:t>
      </w:r>
      <w:r w:rsidR="007D00B3" w:rsidRPr="00605EB2">
        <w:rPr>
          <w:rFonts w:ascii="Times New Roman" w:hAnsi="Times New Roman" w:cs="Times New Roman"/>
        </w:rPr>
        <w:t> | </w:t>
      </w:r>
      <w:r w:rsidRPr="00605EB2">
        <w:rPr>
          <w:rFonts w:ascii="Times New Roman" w:hAnsi="Times New Roman" w:cs="Times New Roman"/>
        </w:rPr>
        <w:t>usamarazzaq9014@gmail.com</w:t>
      </w:r>
    </w:p>
    <w:sdt>
      <w:sdtPr>
        <w:rPr>
          <w:rFonts w:ascii="Times New Roman" w:hAnsi="Times New Roman" w:cs="Times New Roman"/>
        </w:rPr>
        <w:alias w:val="Objective:"/>
        <w:tag w:val="Objective:"/>
        <w:id w:val="-736782104"/>
        <w:placeholder>
          <w:docPart w:val="05F9E281A7584043A5EA9861DD2E3602"/>
        </w:placeholder>
        <w:temporary/>
        <w:showingPlcHdr/>
        <w15:appearance w15:val="hidden"/>
      </w:sdtPr>
      <w:sdtEndPr/>
      <w:sdtContent>
        <w:p w:rsidR="005A26EF" w:rsidRPr="00605EB2" w:rsidRDefault="007D00B3">
          <w:pPr>
            <w:pStyle w:val="Heading1"/>
            <w:rPr>
              <w:rFonts w:ascii="Times New Roman" w:hAnsi="Times New Roman" w:cs="Times New Roman"/>
            </w:rPr>
          </w:pPr>
          <w:r w:rsidRPr="00605EB2">
            <w:rPr>
              <w:rFonts w:ascii="Times New Roman" w:hAnsi="Times New Roman" w:cs="Times New Roman"/>
              <w:color w:val="002060"/>
              <w:sz w:val="32"/>
            </w:rPr>
            <w:t>Objective</w:t>
          </w:r>
        </w:p>
      </w:sdtContent>
    </w:sdt>
    <w:p w:rsidR="00394A6D" w:rsidRPr="00605EB2" w:rsidRDefault="0072613C" w:rsidP="00DD4208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 xml:space="preserve">Results-driven front-end web developer with a strong proficiency in HTML, CSS, JavaScript, and </w:t>
      </w:r>
      <w:proofErr w:type="spellStart"/>
      <w:r w:rsidRPr="00605EB2">
        <w:rPr>
          <w:rFonts w:ascii="Times New Roman" w:hAnsi="Times New Roman" w:cs="Times New Roman"/>
        </w:rPr>
        <w:t>ReactJS</w:t>
      </w:r>
      <w:proofErr w:type="spellEnd"/>
      <w:r w:rsidRPr="00605EB2">
        <w:rPr>
          <w:rFonts w:ascii="Times New Roman" w:hAnsi="Times New Roman" w:cs="Times New Roman"/>
        </w:rPr>
        <w:t>. Seeking a challenging role in a dynamic company where I can leverage my expertise in front-end development, responsive design, and UI/UX principles to create innovative and visually appealing websites. Commit</w:t>
      </w:r>
      <w:bookmarkStart w:id="0" w:name="_GoBack"/>
      <w:bookmarkEnd w:id="0"/>
      <w:r w:rsidRPr="00605EB2">
        <w:rPr>
          <w:rFonts w:ascii="Times New Roman" w:hAnsi="Times New Roman" w:cs="Times New Roman"/>
        </w:rPr>
        <w:t>ted to delivering high-quality solutions while staying updated with emerging web technologies and industry best practices.</w:t>
      </w:r>
    </w:p>
    <w:p w:rsidR="00394A6D" w:rsidRPr="00605EB2" w:rsidRDefault="00BC3831" w:rsidP="0072613C">
      <w:pPr>
        <w:pStyle w:val="Heading1"/>
        <w:tabs>
          <w:tab w:val="left" w:pos="4130"/>
        </w:tabs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EFF78" wp14:editId="585B6F11">
                <wp:simplePos x="0" y="0"/>
                <wp:positionH relativeFrom="margin">
                  <wp:posOffset>1254760</wp:posOffset>
                </wp:positionH>
                <wp:positionV relativeFrom="paragraph">
                  <wp:posOffset>301254</wp:posOffset>
                </wp:positionV>
                <wp:extent cx="5313872" cy="16774"/>
                <wp:effectExtent l="0" t="0" r="2032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872" cy="167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4506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8pt,23.7pt" to="51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sdt>
        <w:sdtPr>
          <w:rPr>
            <w:rFonts w:ascii="Times New Roman" w:hAnsi="Times New Roman" w:cs="Times New Roman"/>
          </w:rPr>
          <w:alias w:val="Education:"/>
          <w:tag w:val="Education:"/>
          <w:id w:val="1513793667"/>
          <w:placeholder>
            <w:docPart w:val="614A9D1F8C384B0B9BD68625E0479DCA"/>
          </w:placeholder>
          <w:temporary/>
          <w:showingPlcHdr/>
          <w15:appearance w15:val="hidden"/>
        </w:sdtPr>
        <w:sdtEndPr/>
        <w:sdtContent>
          <w:r w:rsidR="007D00B3" w:rsidRPr="00605EB2">
            <w:rPr>
              <w:rFonts w:ascii="Times New Roman" w:hAnsi="Times New Roman" w:cs="Times New Roman"/>
              <w:color w:val="002060"/>
              <w:sz w:val="32"/>
            </w:rPr>
            <w:t>Education</w:t>
          </w:r>
        </w:sdtContent>
      </w:sdt>
      <w:r w:rsidR="0072613C" w:rsidRPr="00605EB2">
        <w:rPr>
          <w:rFonts w:ascii="Times New Roman" w:hAnsi="Times New Roman" w:cs="Times New Roman"/>
        </w:rPr>
        <w:tab/>
      </w:r>
    </w:p>
    <w:p w:rsidR="00394A6D" w:rsidRPr="00605EB2" w:rsidRDefault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BSIT</w:t>
      </w:r>
      <w:r w:rsidR="007D00B3" w:rsidRPr="00605EB2">
        <w:rPr>
          <w:rFonts w:ascii="Times New Roman" w:hAnsi="Times New Roman" w:cs="Times New Roman"/>
        </w:rPr>
        <w:t> | </w:t>
      </w:r>
      <w:r w:rsidRPr="00605EB2">
        <w:rPr>
          <w:rFonts w:ascii="Times New Roman" w:hAnsi="Times New Roman" w:cs="Times New Roman"/>
        </w:rPr>
        <w:t>2021-2025</w:t>
      </w:r>
      <w:r w:rsidR="007D00B3" w:rsidRPr="00605EB2">
        <w:rPr>
          <w:rFonts w:ascii="Times New Roman" w:hAnsi="Times New Roman" w:cs="Times New Roman"/>
        </w:rPr>
        <w:t> | </w:t>
      </w:r>
      <w:r w:rsidRPr="00605EB2">
        <w:rPr>
          <w:rFonts w:ascii="Times New Roman" w:hAnsi="Times New Roman" w:cs="Times New Roman"/>
        </w:rPr>
        <w:t>University of Education, Lahore</w:t>
      </w:r>
    </w:p>
    <w:p w:rsidR="00394A6D" w:rsidRPr="00605EB2" w:rsidRDefault="0072613C" w:rsidP="008916B6">
      <w:pPr>
        <w:pStyle w:val="ListBullet"/>
        <w:numPr>
          <w:ilvl w:val="0"/>
          <w:numId w:val="18"/>
        </w:numPr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Semester</w:t>
      </w:r>
      <w:r w:rsidR="007D00B3" w:rsidRPr="00605EB2">
        <w:rPr>
          <w:rFonts w:ascii="Times New Roman" w:hAnsi="Times New Roman" w:cs="Times New Roman"/>
        </w:rPr>
        <w:t xml:space="preserve">: </w:t>
      </w:r>
      <w:r w:rsidRPr="00605EB2">
        <w:rPr>
          <w:rFonts w:ascii="Times New Roman" w:hAnsi="Times New Roman" w:cs="Times New Roman"/>
        </w:rPr>
        <w:t>4</w:t>
      </w:r>
    </w:p>
    <w:p w:rsidR="00394A6D" w:rsidRPr="00605EB2" w:rsidRDefault="0072613C" w:rsidP="00DD4208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CGPA</w:t>
      </w:r>
      <w:r w:rsidR="007D00B3" w:rsidRPr="00605EB2">
        <w:rPr>
          <w:rFonts w:ascii="Times New Roman" w:hAnsi="Times New Roman" w:cs="Times New Roman"/>
        </w:rPr>
        <w:t xml:space="preserve">: </w:t>
      </w:r>
      <w:r w:rsidRPr="00605EB2">
        <w:rPr>
          <w:rFonts w:ascii="Times New Roman" w:hAnsi="Times New Roman" w:cs="Times New Roman"/>
        </w:rPr>
        <w:t>3.57</w:t>
      </w:r>
    </w:p>
    <w:p w:rsidR="00394A6D" w:rsidRPr="00605EB2" w:rsidRDefault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Award</w:t>
      </w:r>
      <w:r w:rsidR="007D00B3" w:rsidRPr="00605EB2">
        <w:rPr>
          <w:rFonts w:ascii="Times New Roman" w:hAnsi="Times New Roman" w:cs="Times New Roman"/>
        </w:rPr>
        <w:t xml:space="preserve">: </w:t>
      </w:r>
      <w:r w:rsidRPr="00605EB2">
        <w:rPr>
          <w:rFonts w:ascii="Times New Roman" w:hAnsi="Times New Roman" w:cs="Times New Roman"/>
        </w:rPr>
        <w:t>UE Merit-Based Scholarship Holder</w:t>
      </w:r>
    </w:p>
    <w:p w:rsidR="00394A6D" w:rsidRPr="00605EB2" w:rsidRDefault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fsc</w:t>
      </w:r>
      <w:r w:rsidR="007D00B3" w:rsidRPr="00605EB2">
        <w:rPr>
          <w:rFonts w:ascii="Times New Roman" w:hAnsi="Times New Roman" w:cs="Times New Roman"/>
        </w:rPr>
        <w:t> | </w:t>
      </w:r>
      <w:r w:rsidRPr="00605EB2">
        <w:rPr>
          <w:rFonts w:ascii="Times New Roman" w:hAnsi="Times New Roman" w:cs="Times New Roman"/>
        </w:rPr>
        <w:t>pre-engineering</w:t>
      </w:r>
      <w:r w:rsidR="007D00B3" w:rsidRPr="00605EB2">
        <w:rPr>
          <w:rFonts w:ascii="Times New Roman" w:hAnsi="Times New Roman" w:cs="Times New Roman"/>
        </w:rPr>
        <w:t> | </w:t>
      </w:r>
      <w:r w:rsidRPr="00605EB2">
        <w:rPr>
          <w:rFonts w:ascii="Times New Roman" w:hAnsi="Times New Roman" w:cs="Times New Roman"/>
        </w:rPr>
        <w:t>Garrison College for boys</w:t>
      </w:r>
    </w:p>
    <w:p w:rsidR="00394A6D" w:rsidRPr="00605EB2" w:rsidRDefault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Marks</w:t>
      </w:r>
      <w:r w:rsidR="007D00B3" w:rsidRPr="00605EB2">
        <w:rPr>
          <w:rFonts w:ascii="Times New Roman" w:hAnsi="Times New Roman" w:cs="Times New Roman"/>
        </w:rPr>
        <w:t xml:space="preserve">: </w:t>
      </w:r>
      <w:r w:rsidRPr="00605EB2">
        <w:rPr>
          <w:rFonts w:ascii="Times New Roman" w:hAnsi="Times New Roman" w:cs="Times New Roman"/>
        </w:rPr>
        <w:t>937/110</w:t>
      </w:r>
    </w:p>
    <w:p w:rsidR="00394A6D" w:rsidRPr="00605EB2" w:rsidRDefault="0072613C" w:rsidP="00DD4208">
      <w:pPr>
        <w:pStyle w:val="ListBullet"/>
        <w:numPr>
          <w:ilvl w:val="0"/>
          <w:numId w:val="16"/>
        </w:numPr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Grade</w:t>
      </w:r>
      <w:r w:rsidR="007D00B3" w:rsidRPr="00605EB2">
        <w:rPr>
          <w:rFonts w:ascii="Times New Roman" w:hAnsi="Times New Roman" w:cs="Times New Roman"/>
        </w:rPr>
        <w:t xml:space="preserve">: </w:t>
      </w:r>
      <w:r w:rsidRPr="00605EB2">
        <w:rPr>
          <w:rFonts w:ascii="Times New Roman" w:hAnsi="Times New Roman" w:cs="Times New Roman"/>
        </w:rPr>
        <w:t>A+</w:t>
      </w:r>
    </w:p>
    <w:p w:rsidR="00394A6D" w:rsidRPr="00605EB2" w:rsidRDefault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Award</w:t>
      </w:r>
      <w:r w:rsidR="007D00B3" w:rsidRPr="00605EB2">
        <w:rPr>
          <w:rFonts w:ascii="Times New Roman" w:hAnsi="Times New Roman" w:cs="Times New Roman"/>
        </w:rPr>
        <w:t xml:space="preserve">: </w:t>
      </w:r>
      <w:r w:rsidRPr="00605EB2">
        <w:rPr>
          <w:rFonts w:ascii="Times New Roman" w:hAnsi="Times New Roman" w:cs="Times New Roman"/>
        </w:rPr>
        <w:t>Merit-Based Scholarship Holder</w:t>
      </w:r>
    </w:p>
    <w:p w:rsidR="0072613C" w:rsidRPr="00605EB2" w:rsidRDefault="0072613C" w:rsidP="0072613C">
      <w:pPr>
        <w:pStyle w:val="Heading1"/>
        <w:tabs>
          <w:tab w:val="left" w:pos="4035"/>
        </w:tabs>
        <w:rPr>
          <w:rFonts w:ascii="Times New Roman" w:hAnsi="Times New Roman" w:cs="Times New Roman"/>
          <w:sz w:val="32"/>
        </w:rPr>
      </w:pPr>
      <w:r w:rsidRPr="00605EB2">
        <w:rPr>
          <w:rFonts w:ascii="Times New Roman" w:hAnsi="Times New Roman" w:cs="Times New Roman"/>
          <w:noProof/>
          <w:color w:val="00206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EFF78" wp14:editId="585B6F11">
                <wp:simplePos x="0" y="0"/>
                <wp:positionH relativeFrom="margin">
                  <wp:posOffset>1323867</wp:posOffset>
                </wp:positionH>
                <wp:positionV relativeFrom="paragraph">
                  <wp:posOffset>308502</wp:posOffset>
                </wp:positionV>
                <wp:extent cx="5313872" cy="16774"/>
                <wp:effectExtent l="0" t="0" r="2032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872" cy="167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4E0A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25pt,24.3pt" to="522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D39FA" w:rsidRPr="00605EB2">
        <w:rPr>
          <w:rFonts w:ascii="Times New Roman" w:hAnsi="Times New Roman" w:cs="Times New Roman"/>
          <w:color w:val="002060"/>
          <w:sz w:val="32"/>
        </w:rPr>
        <w:t xml:space="preserve">Hard </w:t>
      </w:r>
      <w:r w:rsidRPr="00605EB2">
        <w:rPr>
          <w:rFonts w:ascii="Times New Roman" w:hAnsi="Times New Roman" w:cs="Times New Roman"/>
          <w:color w:val="002060"/>
          <w:sz w:val="32"/>
        </w:rPr>
        <w:t>Skills</w:t>
      </w:r>
      <w:r w:rsidRPr="00605EB2">
        <w:rPr>
          <w:rFonts w:ascii="Times New Roman" w:hAnsi="Times New Roman" w:cs="Times New Roman"/>
          <w:sz w:val="32"/>
        </w:rPr>
        <w:tab/>
      </w:r>
    </w:p>
    <w:p w:rsidR="00394A6D" w:rsidRPr="00605EB2" w:rsidRDefault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HTML</w:t>
      </w:r>
    </w:p>
    <w:p w:rsidR="00394A6D" w:rsidRPr="00605EB2" w:rsidRDefault="0072613C" w:rsidP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HTML 5, HTML Semantics</w:t>
      </w:r>
    </w:p>
    <w:p w:rsidR="00394A6D" w:rsidRPr="00605EB2" w:rsidRDefault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CSS</w:t>
      </w:r>
    </w:p>
    <w:p w:rsidR="00394A6D" w:rsidRPr="00605EB2" w:rsidRDefault="0072613C" w:rsidP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Flex Box, Grid, Responsiveness</w:t>
      </w:r>
    </w:p>
    <w:p w:rsidR="00394A6D" w:rsidRPr="00605EB2" w:rsidRDefault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JavaScript</w:t>
      </w:r>
    </w:p>
    <w:p w:rsidR="00394A6D" w:rsidRPr="00605EB2" w:rsidRDefault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Fundamentals, DOM Manipulation, Asynchronus JavaScript, API Handling</w:t>
      </w:r>
    </w:p>
    <w:p w:rsidR="00394A6D" w:rsidRPr="00605EB2" w:rsidRDefault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React js</w:t>
      </w:r>
    </w:p>
    <w:p w:rsidR="00394A6D" w:rsidRPr="00605EB2" w:rsidRDefault="0072613C" w:rsidP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Fundamentals, Components, Hooks</w:t>
      </w:r>
    </w:p>
    <w:p w:rsidR="0072613C" w:rsidRPr="00605EB2" w:rsidRDefault="0072613C" w:rsidP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C++</w:t>
      </w:r>
    </w:p>
    <w:p w:rsidR="0072613C" w:rsidRPr="00605EB2" w:rsidRDefault="0072613C" w:rsidP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Fundamentals, Object Oriented Programming</w:t>
      </w:r>
    </w:p>
    <w:p w:rsidR="0072613C" w:rsidRPr="00605EB2" w:rsidRDefault="0072613C" w:rsidP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WordPress</w:t>
      </w:r>
    </w:p>
    <w:p w:rsidR="0072613C" w:rsidRPr="00605EB2" w:rsidRDefault="0072613C" w:rsidP="005A26EF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Themes Installation, Plugins Handling</w:t>
      </w:r>
    </w:p>
    <w:p w:rsidR="008D39FA" w:rsidRPr="00605EB2" w:rsidRDefault="00BC3831" w:rsidP="008D39FA">
      <w:pPr>
        <w:pStyle w:val="Heading1"/>
        <w:tabs>
          <w:tab w:val="left" w:pos="4035"/>
        </w:tabs>
        <w:rPr>
          <w:rFonts w:ascii="Times New Roman" w:hAnsi="Times New Roman" w:cs="Times New Roman"/>
          <w:sz w:val="32"/>
        </w:rPr>
      </w:pPr>
      <w:r w:rsidRPr="00605EB2">
        <w:rPr>
          <w:rFonts w:ascii="Times New Roman" w:hAnsi="Times New Roman" w:cs="Times New Roman"/>
          <w:noProof/>
          <w:color w:val="002060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CD5AF" wp14:editId="296E4D74">
                <wp:simplePos x="0" y="0"/>
                <wp:positionH relativeFrom="margin">
                  <wp:posOffset>1315241</wp:posOffset>
                </wp:positionH>
                <wp:positionV relativeFrom="paragraph">
                  <wp:posOffset>300906</wp:posOffset>
                </wp:positionV>
                <wp:extent cx="5313872" cy="16774"/>
                <wp:effectExtent l="0" t="0" r="2032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872" cy="1677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4A4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5pt,23.7pt" to="521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39FA" w:rsidRPr="00605EB2">
        <w:rPr>
          <w:rFonts w:ascii="Times New Roman" w:hAnsi="Times New Roman" w:cs="Times New Roman"/>
          <w:color w:val="002060"/>
          <w:sz w:val="32"/>
        </w:rPr>
        <w:t>Soft Skills</w:t>
      </w:r>
      <w:r w:rsidR="008D39FA" w:rsidRPr="00605EB2">
        <w:rPr>
          <w:rFonts w:ascii="Times New Roman" w:hAnsi="Times New Roman" w:cs="Times New Roman"/>
          <w:sz w:val="32"/>
        </w:rPr>
        <w:tab/>
      </w:r>
    </w:p>
    <w:p w:rsidR="008D39FA" w:rsidRPr="00605EB2" w:rsidRDefault="008D39FA" w:rsidP="008D39FA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Communication Skills</w:t>
      </w:r>
    </w:p>
    <w:p w:rsidR="005A26EF" w:rsidRPr="00605EB2" w:rsidRDefault="005A26EF" w:rsidP="005A26EF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Through five years of experience in teaching, I have significantly honed my communication and presentation skills.</w:t>
      </w:r>
    </w:p>
    <w:p w:rsidR="009C031B" w:rsidRPr="00605EB2" w:rsidRDefault="005A26EF" w:rsidP="009C031B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These opportunities have allowed me to excel in effectively conveying complex ideas and information to diverse audiences, showcasing my ability to engage and articulate ideas with clarity and confidence.</w:t>
      </w:r>
    </w:p>
    <w:p w:rsidR="009C031B" w:rsidRPr="00605EB2" w:rsidRDefault="009C031B" w:rsidP="00006B3B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006B3B" w:rsidRPr="00605EB2" w:rsidRDefault="00006B3B" w:rsidP="00006B3B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8D39FA" w:rsidRPr="00605EB2" w:rsidRDefault="005A26EF" w:rsidP="008D39FA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Desire to learn</w:t>
      </w:r>
    </w:p>
    <w:p w:rsidR="008D39FA" w:rsidRPr="00605EB2" w:rsidRDefault="005A26EF" w:rsidP="005A26EF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With an unending thirst for learning, I possess a deep-seated drive to acquire new skills and knowledge in the dynamic field of front-end web development.</w:t>
      </w:r>
    </w:p>
    <w:p w:rsidR="005A26EF" w:rsidRPr="00605EB2" w:rsidRDefault="005A26EF" w:rsidP="005A26EF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adaptability</w:t>
      </w:r>
    </w:p>
    <w:p w:rsidR="005A26EF" w:rsidRPr="00605EB2" w:rsidRDefault="005A26EF" w:rsidP="005A26EF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Exhibiting a strong sense of adaptability, I thrive in fast-paced environments and readily embrace change.</w:t>
      </w:r>
    </w:p>
    <w:p w:rsidR="008D39FA" w:rsidRPr="00605EB2" w:rsidRDefault="005A26EF" w:rsidP="00741382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With the ability to quickly adjust to evolving project requirements and leverage new technologies, I consistently deliver innovative solutions that meet and exceed client expectations.</w:t>
      </w:r>
    </w:p>
    <w:p w:rsidR="00394A6D" w:rsidRPr="00605EB2" w:rsidRDefault="008D39FA" w:rsidP="008D39FA">
      <w:pPr>
        <w:pStyle w:val="Heading1"/>
        <w:tabs>
          <w:tab w:val="left" w:pos="3600"/>
        </w:tabs>
        <w:rPr>
          <w:rFonts w:ascii="Times New Roman" w:hAnsi="Times New Roman" w:cs="Times New Roman"/>
          <w:sz w:val="32"/>
        </w:rPr>
      </w:pPr>
      <w:r w:rsidRPr="00605EB2">
        <w:rPr>
          <w:rFonts w:ascii="Times New Roman" w:hAnsi="Times New Roman" w:cs="Times New Roman"/>
          <w:noProof/>
          <w:color w:val="00206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EFF78" wp14:editId="585B6F11">
                <wp:simplePos x="0" y="0"/>
                <wp:positionH relativeFrom="margin">
                  <wp:posOffset>1358373</wp:posOffset>
                </wp:positionH>
                <wp:positionV relativeFrom="paragraph">
                  <wp:posOffset>317128</wp:posOffset>
                </wp:positionV>
                <wp:extent cx="5313872" cy="16774"/>
                <wp:effectExtent l="0" t="0" r="2032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872" cy="167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B24F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95pt,24.95pt" to="525.3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2613C" w:rsidRPr="00605EB2">
        <w:rPr>
          <w:rFonts w:ascii="Times New Roman" w:hAnsi="Times New Roman" w:cs="Times New Roman"/>
          <w:color w:val="002060"/>
          <w:sz w:val="32"/>
        </w:rPr>
        <w:t>Courses</w:t>
      </w:r>
      <w:r w:rsidRPr="00605EB2">
        <w:rPr>
          <w:rFonts w:ascii="Times New Roman" w:hAnsi="Times New Roman" w:cs="Times New Roman"/>
          <w:sz w:val="32"/>
        </w:rPr>
        <w:tab/>
      </w:r>
    </w:p>
    <w:p w:rsidR="0072613C" w:rsidRPr="00605EB2" w:rsidRDefault="0072613C" w:rsidP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technical | nftp | 2022 - 2023</w:t>
      </w:r>
    </w:p>
    <w:p w:rsidR="0072613C" w:rsidRPr="00605EB2" w:rsidRDefault="0072613C" w:rsidP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Technical web development course from NFTP, a project by the Ministry of IT, Pakistan, and Punjab IT Board.</w:t>
      </w:r>
    </w:p>
    <w:p w:rsidR="0072613C" w:rsidRPr="00605EB2" w:rsidRDefault="0072613C" w:rsidP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learn css flexbox and grid | Scrimba | 2023</w:t>
      </w:r>
    </w:p>
    <w:p w:rsidR="0072613C" w:rsidRPr="00605EB2" w:rsidRDefault="0072613C" w:rsidP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Responsive web development techniques Flexbox and CSS Grid from an e-learning platform “Scrimba”.</w:t>
      </w:r>
    </w:p>
    <w:p w:rsidR="0072613C" w:rsidRPr="00605EB2" w:rsidRDefault="0072613C" w:rsidP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Intro to web development | frontend masters | 2023</w:t>
      </w:r>
    </w:p>
    <w:p w:rsidR="0072613C" w:rsidRPr="00605EB2" w:rsidRDefault="0072613C" w:rsidP="0072613C">
      <w:pPr>
        <w:pStyle w:val="ListBullet"/>
        <w:numPr>
          <w:ilvl w:val="0"/>
          <w:numId w:val="19"/>
        </w:numPr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HTML, CSS, and JavaScript from an e-learning platform “Frontend Masters”.</w:t>
      </w:r>
    </w:p>
    <w:p w:rsidR="0072613C" w:rsidRPr="00605EB2" w:rsidRDefault="0072613C" w:rsidP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javascript: from first steps to professional | frontend masters | 2023</w:t>
      </w:r>
    </w:p>
    <w:p w:rsidR="0072613C" w:rsidRPr="00605EB2" w:rsidRDefault="0072613C" w:rsidP="0072613C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JavaScript from an e-learning platform “Frontend Masters”.</w:t>
      </w:r>
    </w:p>
    <w:p w:rsidR="0072613C" w:rsidRPr="00605EB2" w:rsidRDefault="0072613C" w:rsidP="0072613C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learn content marketing | one month | 2023</w:t>
      </w:r>
    </w:p>
    <w:p w:rsidR="00BC3831" w:rsidRPr="00605EB2" w:rsidRDefault="0072613C" w:rsidP="00741382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Content marketing course from an e-learning platform “One Month”.</w:t>
      </w:r>
    </w:p>
    <w:p w:rsidR="00BC3831" w:rsidRPr="00605EB2" w:rsidRDefault="00BC3831" w:rsidP="00BC3831">
      <w:pPr>
        <w:pStyle w:val="Heading1"/>
        <w:tabs>
          <w:tab w:val="left" w:pos="4035"/>
        </w:tabs>
        <w:rPr>
          <w:rFonts w:ascii="Times New Roman" w:hAnsi="Times New Roman" w:cs="Times New Roman"/>
          <w:sz w:val="32"/>
        </w:rPr>
      </w:pPr>
      <w:r w:rsidRPr="00605EB2">
        <w:rPr>
          <w:rFonts w:ascii="Times New Roman" w:hAnsi="Times New Roman" w:cs="Times New Roman"/>
          <w:noProof/>
          <w:color w:val="00206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C03AE" wp14:editId="57E6028D">
                <wp:simplePos x="0" y="0"/>
                <wp:positionH relativeFrom="margin">
                  <wp:posOffset>1401073</wp:posOffset>
                </wp:positionH>
                <wp:positionV relativeFrom="paragraph">
                  <wp:posOffset>301205</wp:posOffset>
                </wp:positionV>
                <wp:extent cx="5313872" cy="16774"/>
                <wp:effectExtent l="0" t="0" r="2032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872" cy="167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4F60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3pt,23.7pt" to="528.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05EB2">
        <w:rPr>
          <w:rFonts w:ascii="Times New Roman" w:hAnsi="Times New Roman" w:cs="Times New Roman"/>
          <w:color w:val="002060"/>
          <w:sz w:val="32"/>
        </w:rPr>
        <w:t>Languages</w:t>
      </w:r>
      <w:r w:rsidRPr="00605EB2">
        <w:rPr>
          <w:rFonts w:ascii="Times New Roman" w:hAnsi="Times New Roman" w:cs="Times New Roman"/>
          <w:sz w:val="32"/>
        </w:rPr>
        <w:tab/>
      </w:r>
    </w:p>
    <w:p w:rsidR="00BC3831" w:rsidRPr="00605EB2" w:rsidRDefault="00BC3831" w:rsidP="00BC3831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English</w:t>
      </w:r>
    </w:p>
    <w:p w:rsidR="00BC3831" w:rsidRPr="00605EB2" w:rsidRDefault="00BC3831" w:rsidP="00BC3831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Professional Working Proficiency</w:t>
      </w:r>
    </w:p>
    <w:p w:rsidR="00BC3831" w:rsidRPr="00605EB2" w:rsidRDefault="00BC3831" w:rsidP="00BC3831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urdu</w:t>
      </w:r>
    </w:p>
    <w:p w:rsidR="00BC3831" w:rsidRPr="00605EB2" w:rsidRDefault="00BC3831" w:rsidP="00BC3831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Native and Bilingual Proficiency</w:t>
      </w:r>
    </w:p>
    <w:p w:rsidR="00BC3831" w:rsidRPr="00605EB2" w:rsidRDefault="00BC3831" w:rsidP="00BC3831">
      <w:pPr>
        <w:pStyle w:val="Heading2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punjabi</w:t>
      </w:r>
    </w:p>
    <w:p w:rsidR="00BC3831" w:rsidRPr="00605EB2" w:rsidRDefault="00BC3831" w:rsidP="00BC3831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Native and Bilingual Proficiency</w:t>
      </w:r>
    </w:p>
    <w:p w:rsidR="009C031B" w:rsidRPr="00605EB2" w:rsidRDefault="00BC3831" w:rsidP="009C031B">
      <w:pPr>
        <w:pStyle w:val="Heading1"/>
        <w:tabs>
          <w:tab w:val="left" w:pos="4035"/>
        </w:tabs>
        <w:rPr>
          <w:rFonts w:ascii="Times New Roman" w:hAnsi="Times New Roman" w:cs="Times New Roman"/>
          <w:color w:val="002060"/>
          <w:sz w:val="32"/>
        </w:rPr>
      </w:pPr>
      <w:r w:rsidRPr="00605EB2">
        <w:rPr>
          <w:rFonts w:ascii="Times New Roman" w:hAnsi="Times New Roman" w:cs="Times New Roman"/>
          <w:noProof/>
          <w:color w:val="002060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DFEA" wp14:editId="38EFF258">
                <wp:simplePos x="0" y="0"/>
                <wp:positionH relativeFrom="margin">
                  <wp:posOffset>1401073</wp:posOffset>
                </wp:positionH>
                <wp:positionV relativeFrom="paragraph">
                  <wp:posOffset>301205</wp:posOffset>
                </wp:positionV>
                <wp:extent cx="5313872" cy="16774"/>
                <wp:effectExtent l="0" t="0" r="2032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3872" cy="167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E5C5C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3pt,23.7pt" to="528.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C031B" w:rsidRPr="00605EB2">
        <w:rPr>
          <w:rFonts w:ascii="Times New Roman" w:hAnsi="Times New Roman" w:cs="Times New Roman"/>
          <w:color w:val="002060"/>
          <w:sz w:val="32"/>
        </w:rPr>
        <w:t>Hobbies</w:t>
      </w:r>
    </w:p>
    <w:p w:rsidR="009C031B" w:rsidRPr="00605EB2" w:rsidRDefault="00BC3831" w:rsidP="009C031B">
      <w:pPr>
        <w:pStyle w:val="Heading1"/>
        <w:tabs>
          <w:tab w:val="left" w:pos="4035"/>
        </w:tabs>
        <w:rPr>
          <w:rFonts w:ascii="Times New Roman" w:hAnsi="Times New Roman" w:cs="Times New Roman"/>
          <w:sz w:val="32"/>
        </w:rPr>
      </w:pPr>
      <w:r w:rsidRPr="00605EB2">
        <w:rPr>
          <w:rFonts w:ascii="Times New Roman" w:hAnsi="Times New Roman" w:cs="Times New Roman"/>
          <w:sz w:val="32"/>
        </w:rPr>
        <w:tab/>
      </w:r>
    </w:p>
    <w:p w:rsidR="009C031B" w:rsidRPr="00605EB2" w:rsidRDefault="009C031B" w:rsidP="009C031B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WRITING</w:t>
      </w:r>
    </w:p>
    <w:p w:rsidR="009C031B" w:rsidRPr="00605EB2" w:rsidRDefault="009C031B" w:rsidP="009C031B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MOVIES</w:t>
      </w:r>
    </w:p>
    <w:p w:rsidR="009C031B" w:rsidRPr="00605EB2" w:rsidRDefault="009C031B" w:rsidP="009C031B">
      <w:pPr>
        <w:pStyle w:val="ListBullet"/>
        <w:rPr>
          <w:rFonts w:ascii="Times New Roman" w:hAnsi="Times New Roman" w:cs="Times New Roman"/>
        </w:rPr>
      </w:pPr>
      <w:r w:rsidRPr="00605EB2">
        <w:rPr>
          <w:rFonts w:ascii="Times New Roman" w:hAnsi="Times New Roman" w:cs="Times New Roman"/>
        </w:rPr>
        <w:t>CRICKET</w:t>
      </w:r>
    </w:p>
    <w:p w:rsidR="00BC3831" w:rsidRPr="00605EB2" w:rsidRDefault="00BC3831" w:rsidP="00BC3831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D56207" w:rsidRPr="00605EB2" w:rsidRDefault="00D56207" w:rsidP="0072613C">
      <w:pPr>
        <w:pStyle w:val="Heading2"/>
        <w:rPr>
          <w:rFonts w:ascii="Times New Roman" w:hAnsi="Times New Roman" w:cs="Times New Roman"/>
        </w:rPr>
      </w:pPr>
    </w:p>
    <w:sectPr w:rsidR="00D56207" w:rsidRPr="00605EB2" w:rsidSect="009C031B">
      <w:footerReference w:type="default" r:id="rId8"/>
      <w:pgSz w:w="12240" w:h="15840"/>
      <w:pgMar w:top="432" w:right="720" w:bottom="288" w:left="72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723" w:rsidRDefault="00560723">
      <w:pPr>
        <w:spacing w:after="0"/>
      </w:pPr>
      <w:r>
        <w:separator/>
      </w:r>
    </w:p>
  </w:endnote>
  <w:endnote w:type="continuationSeparator" w:id="0">
    <w:p w:rsidR="00560723" w:rsidRDefault="005607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2683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E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723" w:rsidRDefault="00560723">
      <w:pPr>
        <w:spacing w:after="0"/>
      </w:pPr>
      <w:r>
        <w:separator/>
      </w:r>
    </w:p>
  </w:footnote>
  <w:footnote w:type="continuationSeparator" w:id="0">
    <w:p w:rsidR="00560723" w:rsidRDefault="005607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D17528"/>
    <w:multiLevelType w:val="multilevel"/>
    <w:tmpl w:val="B45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C76ED"/>
    <w:multiLevelType w:val="hybridMultilevel"/>
    <w:tmpl w:val="56C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A77395"/>
    <w:multiLevelType w:val="multilevel"/>
    <w:tmpl w:val="B49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660B2"/>
    <w:multiLevelType w:val="multilevel"/>
    <w:tmpl w:val="BD5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22879"/>
    <w:multiLevelType w:val="hybridMultilevel"/>
    <w:tmpl w:val="E6107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4"/>
  </w:num>
  <w:num w:numId="21">
    <w:abstractNumId w:val="15"/>
  </w:num>
  <w:num w:numId="22">
    <w:abstractNumId w:val="10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3C"/>
    <w:rsid w:val="00006B3B"/>
    <w:rsid w:val="00374627"/>
    <w:rsid w:val="00394A6D"/>
    <w:rsid w:val="003F19B9"/>
    <w:rsid w:val="004476A1"/>
    <w:rsid w:val="005114E7"/>
    <w:rsid w:val="00560723"/>
    <w:rsid w:val="005A26EF"/>
    <w:rsid w:val="005E5E55"/>
    <w:rsid w:val="00605EB2"/>
    <w:rsid w:val="00616068"/>
    <w:rsid w:val="00632DF9"/>
    <w:rsid w:val="00654595"/>
    <w:rsid w:val="006E401C"/>
    <w:rsid w:val="0072613C"/>
    <w:rsid w:val="00741382"/>
    <w:rsid w:val="0077621B"/>
    <w:rsid w:val="007963CE"/>
    <w:rsid w:val="007D00B3"/>
    <w:rsid w:val="008916B6"/>
    <w:rsid w:val="008D39FA"/>
    <w:rsid w:val="008E10EB"/>
    <w:rsid w:val="009763C8"/>
    <w:rsid w:val="009C031B"/>
    <w:rsid w:val="00A8131A"/>
    <w:rsid w:val="00B720E8"/>
    <w:rsid w:val="00B769EE"/>
    <w:rsid w:val="00BC3831"/>
    <w:rsid w:val="00C57E43"/>
    <w:rsid w:val="00C72B59"/>
    <w:rsid w:val="00CC75DB"/>
    <w:rsid w:val="00D33143"/>
    <w:rsid w:val="00D56207"/>
    <w:rsid w:val="00D765AF"/>
    <w:rsid w:val="00DD4208"/>
    <w:rsid w:val="00E51E30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485E5-EB94-4D47-9F94-DCC7A1B6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ma%20Razzaq_AM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F9E281A7584043A5EA9861DD2E3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7673F-AA2C-4F6D-BD85-53B3A272364C}"/>
      </w:docPartPr>
      <w:docPartBody>
        <w:p w:rsidR="004C272B" w:rsidRDefault="006E24E4">
          <w:pPr>
            <w:pStyle w:val="05F9E281A7584043A5EA9861DD2E3602"/>
          </w:pPr>
          <w:r>
            <w:t>Objective</w:t>
          </w:r>
        </w:p>
      </w:docPartBody>
    </w:docPart>
    <w:docPart>
      <w:docPartPr>
        <w:name w:val="614A9D1F8C384B0B9BD68625E0479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538F4-C233-4DD5-A202-77C97FE3E770}"/>
      </w:docPartPr>
      <w:docPartBody>
        <w:p w:rsidR="004C272B" w:rsidRDefault="006E24E4">
          <w:pPr>
            <w:pStyle w:val="614A9D1F8C384B0B9BD68625E0479DC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E4"/>
    <w:rsid w:val="004C272B"/>
    <w:rsid w:val="006E24E4"/>
    <w:rsid w:val="00F0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29B4AE7FE4BBAA7CC8E2E2325C710">
    <w:name w:val="ACF29B4AE7FE4BBAA7CC8E2E2325C710"/>
  </w:style>
  <w:style w:type="paragraph" w:customStyle="1" w:styleId="897E4AF1F5B84513BD9E89B013A21620">
    <w:name w:val="897E4AF1F5B84513BD9E89B013A21620"/>
  </w:style>
  <w:style w:type="paragraph" w:customStyle="1" w:styleId="D33A3C9A12384A25A3FC0161BC5ECEE7">
    <w:name w:val="D33A3C9A12384A25A3FC0161BC5ECEE7"/>
  </w:style>
  <w:style w:type="paragraph" w:customStyle="1" w:styleId="6F4FDBAD197B40FF85296ECE960044B3">
    <w:name w:val="6F4FDBAD197B40FF85296ECE960044B3"/>
  </w:style>
  <w:style w:type="paragraph" w:customStyle="1" w:styleId="5717D1AA97F2491CB33A49A10B18A80F">
    <w:name w:val="5717D1AA97F2491CB33A49A10B18A80F"/>
  </w:style>
  <w:style w:type="paragraph" w:customStyle="1" w:styleId="05F9E281A7584043A5EA9861DD2E3602">
    <w:name w:val="05F9E281A7584043A5EA9861DD2E3602"/>
  </w:style>
  <w:style w:type="paragraph" w:customStyle="1" w:styleId="AF19D0F881934675AA4A4B2355EA3CAE">
    <w:name w:val="AF19D0F881934675AA4A4B2355EA3CAE"/>
  </w:style>
  <w:style w:type="paragraph" w:customStyle="1" w:styleId="614A9D1F8C384B0B9BD68625E0479DCA">
    <w:name w:val="614A9D1F8C384B0B9BD68625E0479DCA"/>
  </w:style>
  <w:style w:type="paragraph" w:customStyle="1" w:styleId="CA47D7B45E814290B54C5705CE5AD5C4">
    <w:name w:val="CA47D7B45E814290B54C5705CE5AD5C4"/>
  </w:style>
  <w:style w:type="paragraph" w:customStyle="1" w:styleId="FE7687614129480DB1BDEAF96D9C27BC">
    <w:name w:val="FE7687614129480DB1BDEAF96D9C27BC"/>
  </w:style>
  <w:style w:type="paragraph" w:customStyle="1" w:styleId="CF3C0D95DDA0401D82208D1A127CE3B0">
    <w:name w:val="CF3C0D95DDA0401D82208D1A127CE3B0"/>
  </w:style>
  <w:style w:type="paragraph" w:customStyle="1" w:styleId="74ED9A288C8342ACA5DFE57DE69E343E">
    <w:name w:val="74ED9A288C8342ACA5DFE57DE69E343E"/>
  </w:style>
  <w:style w:type="paragraph" w:customStyle="1" w:styleId="BD575E106B284C95A3D2BC6E2E2F2380">
    <w:name w:val="BD575E106B284C95A3D2BC6E2E2F2380"/>
  </w:style>
  <w:style w:type="paragraph" w:customStyle="1" w:styleId="41041824B00C418E9FCC8FF0A7F329BD">
    <w:name w:val="41041824B00C418E9FCC8FF0A7F329BD"/>
  </w:style>
  <w:style w:type="paragraph" w:customStyle="1" w:styleId="785335284CE84735ABA4B05A985013E1">
    <w:name w:val="785335284CE84735ABA4B05A985013E1"/>
  </w:style>
  <w:style w:type="paragraph" w:customStyle="1" w:styleId="311BBEA5F8EA4C6F955A2A2EE5A360FF">
    <w:name w:val="311BBEA5F8EA4C6F955A2A2EE5A360FF"/>
  </w:style>
  <w:style w:type="paragraph" w:customStyle="1" w:styleId="A0347F572AA64646AD842DAC1C8BCC43">
    <w:name w:val="A0347F572AA64646AD842DAC1C8BCC43"/>
  </w:style>
  <w:style w:type="paragraph" w:customStyle="1" w:styleId="882DC1AD098B441E82F64E06A2DED0C5">
    <w:name w:val="882DC1AD098B441E82F64E06A2DED0C5"/>
  </w:style>
  <w:style w:type="paragraph" w:customStyle="1" w:styleId="8086E26826E5451F9957F79BFFF3E0D1">
    <w:name w:val="8086E26826E5451F9957F79BFFF3E0D1"/>
  </w:style>
  <w:style w:type="paragraph" w:customStyle="1" w:styleId="96DB0DBD04DE4876B37C7A9AA4E7730B">
    <w:name w:val="96DB0DBD04DE4876B37C7A9AA4E7730B"/>
  </w:style>
  <w:style w:type="paragraph" w:customStyle="1" w:styleId="F30C9592787D4F338954A4DDBF8517A6">
    <w:name w:val="F30C9592787D4F338954A4DDBF8517A6"/>
  </w:style>
  <w:style w:type="paragraph" w:customStyle="1" w:styleId="6888FF02FD27475CB641512915D58976">
    <w:name w:val="6888FF02FD27475CB641512915D58976"/>
  </w:style>
  <w:style w:type="paragraph" w:customStyle="1" w:styleId="A7DA41FDE2714A568497A346459A04F5">
    <w:name w:val="A7DA41FDE2714A568497A346459A04F5"/>
  </w:style>
  <w:style w:type="paragraph" w:customStyle="1" w:styleId="A953488237514FD984E0725C914C7833">
    <w:name w:val="A953488237514FD984E0725C914C7833"/>
  </w:style>
  <w:style w:type="paragraph" w:customStyle="1" w:styleId="1081640A0AEE4475AD03D0FBE22D9A37">
    <w:name w:val="1081640A0AEE4475AD03D0FBE22D9A37"/>
  </w:style>
  <w:style w:type="paragraph" w:customStyle="1" w:styleId="5031B27663C7448FAF5574ACEB35E5D0">
    <w:name w:val="5031B27663C7448FAF5574ACEB35E5D0"/>
  </w:style>
  <w:style w:type="paragraph" w:customStyle="1" w:styleId="9FC2ECA733584A578D3ECE69375026BC">
    <w:name w:val="9FC2ECA733584A578D3ECE69375026BC"/>
  </w:style>
  <w:style w:type="paragraph" w:customStyle="1" w:styleId="18666F8025D441F8BBC7015CD73543F0">
    <w:name w:val="18666F8025D441F8BBC7015CD73543F0"/>
  </w:style>
  <w:style w:type="paragraph" w:customStyle="1" w:styleId="6DFA6FC2C8E24633889C69578860D3C2">
    <w:name w:val="6DFA6FC2C8E24633889C69578860D3C2"/>
  </w:style>
  <w:style w:type="paragraph" w:customStyle="1" w:styleId="F827782C53914359B298667B5B778403">
    <w:name w:val="F827782C53914359B298667B5B778403"/>
  </w:style>
  <w:style w:type="paragraph" w:customStyle="1" w:styleId="21E5C61FFA8D4420B09739CA8A1452B2">
    <w:name w:val="21E5C61FFA8D4420B09739CA8A1452B2"/>
  </w:style>
  <w:style w:type="paragraph" w:customStyle="1" w:styleId="FDB3CCD6C8354CC18CBDFABA937A392A">
    <w:name w:val="FDB3CCD6C8354CC18CBDFABA937A392A"/>
  </w:style>
  <w:style w:type="paragraph" w:customStyle="1" w:styleId="AFB5298DF0704B85A3A6356471688343">
    <w:name w:val="AFB5298DF0704B85A3A6356471688343"/>
  </w:style>
  <w:style w:type="paragraph" w:customStyle="1" w:styleId="8E5BBE074F37411DBCE2F3B66F4DF00B">
    <w:name w:val="8E5BBE074F37411DBCE2F3B66F4DF00B"/>
  </w:style>
  <w:style w:type="paragraph" w:customStyle="1" w:styleId="1B02B01503C94D048D9EC8565E313A12">
    <w:name w:val="1B02B01503C94D048D9EC8565E313A12"/>
  </w:style>
  <w:style w:type="paragraph" w:customStyle="1" w:styleId="EFDA98A4023C42E6A8DBB30833E95955">
    <w:name w:val="EFDA98A4023C42E6A8DBB30833E95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AB7EF-3AB3-4ED2-93C4-A4FADFE7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62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Usama Razzaq_AM</dc:creator>
  <cp:keywords/>
  <cp:lastModifiedBy>Usama Razzaq_AM</cp:lastModifiedBy>
  <cp:revision>7</cp:revision>
  <cp:lastPrinted>2023-07-09T13:13:00Z</cp:lastPrinted>
  <dcterms:created xsi:type="dcterms:W3CDTF">2023-07-09T12:05:00Z</dcterms:created>
  <dcterms:modified xsi:type="dcterms:W3CDTF">2023-07-09T13:15:00Z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c7faf3cd-5705-4e2e-b1dc-e1ac0ed268f8</vt:lpwstr>
  </property>
</Properties>
</file>